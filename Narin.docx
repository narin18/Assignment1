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6FE8F24E" w14:textId="77777777" w:rsidTr="00AD79E9">
        <w:trPr>
          <w:trHeight w:val="1224"/>
        </w:trPr>
        <w:tc>
          <w:tcPr>
            <w:tcW w:w="5088" w:type="dxa"/>
            <w:gridSpan w:val="2"/>
            <w:tcBorders>
              <w:bottom w:val="single" w:sz="24" w:space="0" w:color="ACA8AA" w:themeColor="accent4"/>
            </w:tcBorders>
            <w:vAlign w:val="bottom"/>
          </w:tcPr>
          <w:p w14:paraId="3A3006FE" w14:textId="77777777" w:rsidR="000930DE" w:rsidRDefault="006B198A" w:rsidP="006B198A">
            <w:pPr>
              <w:pStyle w:val="Title"/>
            </w:pPr>
            <w:r>
              <w:t>Narin</w:t>
            </w:r>
          </w:p>
          <w:p w14:paraId="7179A9F4" w14:textId="7FBDF013" w:rsidR="006B198A" w:rsidRDefault="006B198A" w:rsidP="006B198A">
            <w:pPr>
              <w:pStyle w:val="Title"/>
            </w:pPr>
            <w:r>
              <w:t>Slammy</w:t>
            </w:r>
          </w:p>
        </w:tc>
        <w:tc>
          <w:tcPr>
            <w:tcW w:w="4992" w:type="dxa"/>
            <w:tcBorders>
              <w:bottom w:val="single" w:sz="24" w:space="0" w:color="ACA8AA" w:themeColor="accent4"/>
            </w:tcBorders>
            <w:vAlign w:val="bottom"/>
          </w:tcPr>
          <w:p w14:paraId="6379F94A" w14:textId="44875BBE" w:rsidR="000930DE" w:rsidRPr="003D135F" w:rsidRDefault="006B198A" w:rsidP="003D135F">
            <w:pPr>
              <w:pStyle w:val="ContactInfo"/>
            </w:pPr>
            <w:r>
              <w:t xml:space="preserve">North </w:t>
            </w:r>
            <w:proofErr w:type="spellStart"/>
            <w:proofErr w:type="gramStart"/>
            <w:r>
              <w:t>York,Ontario</w:t>
            </w:r>
            <w:proofErr w:type="spellEnd"/>
            <w:proofErr w:type="gramEnd"/>
            <w:r w:rsidR="00AD79E9" w:rsidRPr="003D135F">
              <w:t xml:space="preserve"> </w:t>
            </w:r>
            <w:r w:rsidR="000524A9" w:rsidRPr="003D135F">
              <w:t xml:space="preserve">| </w:t>
            </w:r>
            <w:r w:rsidR="000930DE" w:rsidRPr="003D135F">
              <w:t xml:space="preserve"> </w:t>
            </w:r>
          </w:p>
          <w:p w14:paraId="595D6B44" w14:textId="00C575A6" w:rsidR="000930DE" w:rsidRPr="003D135F" w:rsidRDefault="006B198A" w:rsidP="003D135F">
            <w:pPr>
              <w:pStyle w:val="ContactInfo"/>
            </w:pPr>
            <w:r>
              <w:t>6477807292</w:t>
            </w:r>
            <w:r w:rsidR="00AD79E9" w:rsidRPr="003D135F">
              <w:t xml:space="preserve"> </w:t>
            </w:r>
            <w:r w:rsidR="000930DE" w:rsidRPr="003D135F">
              <w:t xml:space="preserve">| </w:t>
            </w:r>
            <w:r>
              <w:t>narinslammy@gmail.com</w:t>
            </w:r>
            <w:r w:rsidR="00AD79E9" w:rsidRPr="003D135F">
              <w:t xml:space="preserve"> </w:t>
            </w:r>
          </w:p>
        </w:tc>
      </w:tr>
      <w:tr w:rsidR="000930DE" w14:paraId="0402EF4C"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56A49C09" w14:textId="20D002AB" w:rsidR="000930DE" w:rsidRDefault="006B198A" w:rsidP="00867C58">
            <w:r>
              <w:t>Results-driven sales professional with a robust background in sales, marketing, and customer service across diverse industries. Proven track record in generating significant revenue and enhancing client relationships. Seeking to leverage my expertise to contribute to the growth and success of a dynamic and reputable firm.</w:t>
            </w:r>
          </w:p>
        </w:tc>
      </w:tr>
      <w:tr w:rsidR="004D4E50" w14:paraId="7BBC038B" w14:textId="77777777" w:rsidTr="003F1B98">
        <w:trPr>
          <w:trHeight w:val="1584"/>
        </w:trPr>
        <w:tc>
          <w:tcPr>
            <w:tcW w:w="10080" w:type="dxa"/>
            <w:gridSpan w:val="3"/>
            <w:tcBorders>
              <w:top w:val="single" w:sz="24" w:space="0" w:color="ACA8AA" w:themeColor="accent4"/>
              <w:bottom w:val="single" w:sz="24" w:space="0" w:color="ACA8AA" w:themeColor="accent4"/>
            </w:tcBorders>
          </w:tcPr>
          <w:p w14:paraId="7FA2EAE8" w14:textId="77777777" w:rsidR="004D4E50" w:rsidRPr="008D169E" w:rsidRDefault="00000000" w:rsidP="008D169E">
            <w:pPr>
              <w:pStyle w:val="Heading1"/>
            </w:pPr>
            <w:sdt>
              <w:sdtPr>
                <w:id w:val="689033138"/>
                <w:placeholder>
                  <w:docPart w:val="3545686DD7BE4514B16390D4DD970BD1"/>
                </w:placeholder>
                <w:temporary/>
                <w:showingPlcHdr/>
                <w15:appearance w15:val="hidden"/>
              </w:sdtPr>
              <w:sdtContent>
                <w:r w:rsidR="004D4E50" w:rsidRPr="003F1B98">
                  <w:t>Experience</w:t>
                </w:r>
              </w:sdtContent>
            </w:sdt>
          </w:p>
          <w:p w14:paraId="281ABE3E" w14:textId="7D35A907" w:rsidR="00F62BAE" w:rsidRPr="00C35EF0" w:rsidRDefault="006B198A" w:rsidP="003F1B98">
            <w:pPr>
              <w:pStyle w:val="Heading2"/>
            </w:pPr>
            <w:r>
              <w:t>Sales Manager</w:t>
            </w:r>
          </w:p>
          <w:p w14:paraId="37A95022" w14:textId="50251CEE" w:rsidR="000524A9" w:rsidRPr="006B198A" w:rsidRDefault="006B198A" w:rsidP="006B198A">
            <w:pPr>
              <w:pStyle w:val="Heading3"/>
              <w:rPr>
                <w:rStyle w:val="SubtleReference"/>
                <w:rFonts w:asciiTheme="majorHAnsi" w:hAnsiTheme="majorHAnsi"/>
                <w:caps w:val="0"/>
                <w:spacing w:val="0"/>
              </w:rPr>
            </w:pPr>
            <w:proofErr w:type="spellStart"/>
            <w:r>
              <w:rPr>
                <w:rStyle w:val="Emphasis"/>
              </w:rPr>
              <w:t>Jameshenasan</w:t>
            </w:r>
            <w:proofErr w:type="spellEnd"/>
            <w:r>
              <w:rPr>
                <w:rStyle w:val="Emphasis"/>
              </w:rPr>
              <w:t xml:space="preserve"> Publishers Inc.</w:t>
            </w:r>
            <w:r>
              <w:t xml:space="preserve"> | 2023 - 2024</w:t>
            </w:r>
          </w:p>
          <w:p w14:paraId="5D679086" w14:textId="3C4575C6" w:rsidR="006B198A" w:rsidRPr="006B198A" w:rsidRDefault="006B198A" w:rsidP="006B198A">
            <w:pPr>
              <w:spacing w:line="240" w:lineRule="auto"/>
              <w:rPr>
                <w:rFonts w:ascii="Times New Roman" w:eastAsia="Times New Roman" w:hAnsi="Times New Roman" w:cs="Times New Roman"/>
                <w:color w:val="auto"/>
                <w:sz w:val="24"/>
                <w:szCs w:val="24"/>
                <w:lang w:val="en-CA" w:eastAsia="en-CA"/>
              </w:rPr>
            </w:pPr>
            <w:r w:rsidRPr="006B198A">
              <w:rPr>
                <w:rFonts w:ascii="Times New Roman" w:eastAsia="Times New Roman" w:hAnsi="Symbol" w:cs="Times New Roman"/>
                <w:color w:val="auto"/>
                <w:sz w:val="24"/>
                <w:szCs w:val="24"/>
                <w:lang w:val="en-CA" w:eastAsia="en-CA"/>
              </w:rPr>
              <w:t></w:t>
            </w:r>
            <w:r w:rsidRPr="006B198A">
              <w:rPr>
                <w:rFonts w:ascii="Times New Roman" w:eastAsia="Times New Roman" w:hAnsi="Times New Roman" w:cs="Times New Roman"/>
                <w:color w:val="auto"/>
                <w:sz w:val="24"/>
                <w:szCs w:val="24"/>
                <w:lang w:val="en-CA" w:eastAsia="en-CA"/>
              </w:rPr>
              <w:t xml:space="preserve"> Balanced</w:t>
            </w:r>
            <w:r w:rsidRPr="006B198A">
              <w:rPr>
                <w:rFonts w:ascii="Times New Roman" w:eastAsia="Times New Roman" w:hAnsi="Times New Roman" w:cs="Times New Roman"/>
                <w:color w:val="auto"/>
                <w:sz w:val="24"/>
                <w:szCs w:val="24"/>
                <w:lang w:val="en-CA" w:eastAsia="en-CA"/>
              </w:rPr>
              <w:t xml:space="preserve"> academic and professional responsibilities, showcasing excellent time management.</w:t>
            </w:r>
          </w:p>
          <w:p w14:paraId="7573EF9B" w14:textId="7E2AEF23" w:rsidR="004D4E50" w:rsidRDefault="006B198A" w:rsidP="006B198A">
            <w:r w:rsidRPr="006B198A">
              <w:rPr>
                <w:rFonts w:ascii="Times New Roman" w:eastAsia="Times New Roman" w:hAnsi="Symbol" w:cs="Times New Roman"/>
                <w:color w:val="auto"/>
                <w:sz w:val="24"/>
                <w:szCs w:val="24"/>
                <w:lang w:val="en-CA" w:eastAsia="en-CA"/>
              </w:rPr>
              <w:t></w:t>
            </w:r>
            <w:r w:rsidRPr="006B198A">
              <w:rPr>
                <w:rFonts w:ascii="Times New Roman" w:eastAsia="Times New Roman" w:hAnsi="Times New Roman" w:cs="Times New Roman"/>
                <w:color w:val="auto"/>
                <w:sz w:val="24"/>
                <w:szCs w:val="24"/>
                <w:lang w:val="en-CA" w:eastAsia="en-CA"/>
              </w:rPr>
              <w:t xml:space="preserve"> Utilized</w:t>
            </w:r>
            <w:r w:rsidRPr="006B198A">
              <w:rPr>
                <w:rFonts w:ascii="Times New Roman" w:eastAsia="Times New Roman" w:hAnsi="Times New Roman" w:cs="Times New Roman"/>
                <w:color w:val="auto"/>
                <w:sz w:val="24"/>
                <w:szCs w:val="24"/>
                <w:lang w:val="en-CA" w:eastAsia="en-CA"/>
              </w:rPr>
              <w:t xml:space="preserve"> strategic marketing techniques to drive sales and secure contracts with new writers and buyers.</w:t>
            </w:r>
          </w:p>
        </w:tc>
      </w:tr>
      <w:tr w:rsidR="000930DE" w14:paraId="7884B315" w14:textId="77777777" w:rsidTr="003F1B98">
        <w:trPr>
          <w:trHeight w:val="279"/>
        </w:trPr>
        <w:tc>
          <w:tcPr>
            <w:tcW w:w="5088" w:type="dxa"/>
            <w:gridSpan w:val="2"/>
            <w:tcBorders>
              <w:top w:val="single" w:sz="24" w:space="0" w:color="ACA8AA" w:themeColor="accent4"/>
              <w:bottom w:val="single" w:sz="24" w:space="0" w:color="ACA8AA" w:themeColor="accent4"/>
            </w:tcBorders>
          </w:tcPr>
          <w:p w14:paraId="76E0DD9C" w14:textId="7F132BEF" w:rsidR="00F62BAE" w:rsidRPr="00C35EF0" w:rsidRDefault="006B198A" w:rsidP="003F1B98">
            <w:pPr>
              <w:pStyle w:val="Heading2"/>
            </w:pPr>
            <w:r>
              <w:t>Sales Representative</w:t>
            </w:r>
          </w:p>
          <w:p w14:paraId="2BA29C17" w14:textId="614D78CE" w:rsidR="000930DE" w:rsidRPr="003F1B98" w:rsidRDefault="006B198A" w:rsidP="003F1B98">
            <w:pPr>
              <w:pStyle w:val="Heading3"/>
            </w:pPr>
            <w:r>
              <w:rPr>
                <w:rStyle w:val="Emphasis"/>
              </w:rPr>
              <w:t>Yazdani Law Group (YLG) Professional Corp</w:t>
            </w:r>
            <w:r>
              <w:t xml:space="preserve"> | 2021 - 2023</w:t>
            </w:r>
          </w:p>
          <w:p w14:paraId="59D622D1" w14:textId="4BC55F0C" w:rsidR="006B198A" w:rsidRPr="006B198A" w:rsidRDefault="006B198A" w:rsidP="006B198A">
            <w:pPr>
              <w:spacing w:line="240" w:lineRule="auto"/>
              <w:rPr>
                <w:rFonts w:ascii="Times New Roman" w:eastAsia="Times New Roman" w:hAnsi="Times New Roman" w:cs="Times New Roman"/>
                <w:color w:val="auto"/>
                <w:sz w:val="24"/>
                <w:szCs w:val="24"/>
                <w:lang w:val="en-CA" w:eastAsia="en-CA"/>
              </w:rPr>
            </w:pPr>
            <w:r w:rsidRPr="006B198A">
              <w:rPr>
                <w:rFonts w:ascii="Times New Roman" w:eastAsia="Times New Roman" w:hAnsi="Symbol" w:cs="Times New Roman"/>
                <w:color w:val="auto"/>
                <w:sz w:val="24"/>
                <w:szCs w:val="24"/>
                <w:lang w:val="en-CA" w:eastAsia="en-CA"/>
              </w:rPr>
              <w:t></w:t>
            </w:r>
            <w:r w:rsidRPr="006B198A">
              <w:rPr>
                <w:rFonts w:ascii="Times New Roman" w:eastAsia="Times New Roman" w:hAnsi="Times New Roman" w:cs="Times New Roman"/>
                <w:color w:val="auto"/>
                <w:sz w:val="24"/>
                <w:szCs w:val="24"/>
                <w:lang w:val="en-CA" w:eastAsia="en-CA"/>
              </w:rPr>
              <w:t xml:space="preserve"> Contributed</w:t>
            </w:r>
            <w:r w:rsidRPr="006B198A">
              <w:rPr>
                <w:rFonts w:ascii="Times New Roman" w:eastAsia="Times New Roman" w:hAnsi="Times New Roman" w:cs="Times New Roman"/>
                <w:color w:val="auto"/>
                <w:sz w:val="24"/>
                <w:szCs w:val="24"/>
                <w:lang w:val="en-CA" w:eastAsia="en-CA"/>
              </w:rPr>
              <w:t xml:space="preserve"> to generating over $500,000 in revenue through strategic sales initiatives.</w:t>
            </w:r>
          </w:p>
          <w:p w14:paraId="0702A098" w14:textId="404AEFDC" w:rsidR="006B198A" w:rsidRPr="006B198A" w:rsidRDefault="006B198A" w:rsidP="006B198A">
            <w:pPr>
              <w:spacing w:line="240" w:lineRule="auto"/>
              <w:rPr>
                <w:rFonts w:ascii="Times New Roman" w:eastAsia="Times New Roman" w:hAnsi="Times New Roman" w:cs="Times New Roman"/>
                <w:color w:val="auto"/>
                <w:sz w:val="24"/>
                <w:szCs w:val="24"/>
                <w:lang w:val="en-CA" w:eastAsia="en-CA"/>
              </w:rPr>
            </w:pPr>
            <w:r w:rsidRPr="006B198A">
              <w:rPr>
                <w:rFonts w:ascii="Times New Roman" w:eastAsia="Times New Roman" w:hAnsi="Symbol" w:cs="Times New Roman"/>
                <w:color w:val="auto"/>
                <w:sz w:val="24"/>
                <w:szCs w:val="24"/>
                <w:lang w:val="en-CA" w:eastAsia="en-CA"/>
              </w:rPr>
              <w:t></w:t>
            </w:r>
            <w:r w:rsidRPr="006B198A">
              <w:rPr>
                <w:rFonts w:ascii="Times New Roman" w:eastAsia="Times New Roman" w:hAnsi="Times New Roman" w:cs="Times New Roman"/>
                <w:color w:val="auto"/>
                <w:sz w:val="24"/>
                <w:szCs w:val="24"/>
                <w:lang w:val="en-CA" w:eastAsia="en-CA"/>
              </w:rPr>
              <w:t xml:space="preserve"> Collaborated</w:t>
            </w:r>
            <w:r w:rsidRPr="006B198A">
              <w:rPr>
                <w:rFonts w:ascii="Times New Roman" w:eastAsia="Times New Roman" w:hAnsi="Times New Roman" w:cs="Times New Roman"/>
                <w:color w:val="auto"/>
                <w:sz w:val="24"/>
                <w:szCs w:val="24"/>
                <w:lang w:val="en-CA" w:eastAsia="en-CA"/>
              </w:rPr>
              <w:t xml:space="preserve"> with an international team to ensure consistent service delivery.</w:t>
            </w:r>
          </w:p>
          <w:p w14:paraId="0B7D11BE" w14:textId="354D9A0D" w:rsidR="000930DE" w:rsidRDefault="006B198A" w:rsidP="006B198A">
            <w:r w:rsidRPr="006B198A">
              <w:rPr>
                <w:rFonts w:ascii="Times New Roman" w:eastAsia="Times New Roman" w:hAnsi="Symbol" w:cs="Times New Roman"/>
                <w:color w:val="auto"/>
                <w:sz w:val="24"/>
                <w:szCs w:val="24"/>
                <w:lang w:val="en-CA" w:eastAsia="en-CA"/>
              </w:rPr>
              <w:t></w:t>
            </w:r>
            <w:r w:rsidRPr="006B198A">
              <w:rPr>
                <w:rFonts w:ascii="Times New Roman" w:eastAsia="Times New Roman" w:hAnsi="Times New Roman" w:cs="Times New Roman"/>
                <w:color w:val="auto"/>
                <w:sz w:val="24"/>
                <w:szCs w:val="24"/>
                <w:lang w:val="en-CA" w:eastAsia="en-CA"/>
              </w:rPr>
              <w:t xml:space="preserve"> Managed</w:t>
            </w:r>
            <w:r w:rsidRPr="006B198A">
              <w:rPr>
                <w:rFonts w:ascii="Times New Roman" w:eastAsia="Times New Roman" w:hAnsi="Times New Roman" w:cs="Times New Roman"/>
                <w:color w:val="auto"/>
                <w:sz w:val="24"/>
                <w:szCs w:val="24"/>
                <w:lang w:val="en-CA" w:eastAsia="en-CA"/>
              </w:rPr>
              <w:t xml:space="preserve"> sales tasks while maintaining full-time academic commitments.</w:t>
            </w:r>
          </w:p>
        </w:tc>
        <w:tc>
          <w:tcPr>
            <w:tcW w:w="4992" w:type="dxa"/>
            <w:tcBorders>
              <w:top w:val="single" w:sz="24" w:space="0" w:color="ACA8AA" w:themeColor="accent4"/>
              <w:bottom w:val="single" w:sz="24" w:space="0" w:color="ACA8AA" w:themeColor="accent4"/>
            </w:tcBorders>
          </w:tcPr>
          <w:p w14:paraId="581E518E" w14:textId="50398A9D" w:rsidR="00F62BAE" w:rsidRPr="00C35EF0" w:rsidRDefault="006B198A" w:rsidP="003F1B98">
            <w:pPr>
              <w:pStyle w:val="Heading2"/>
            </w:pPr>
            <w:r>
              <w:t>Student Success Representative</w:t>
            </w:r>
          </w:p>
          <w:p w14:paraId="1E2BA2E2" w14:textId="2E1A9487" w:rsidR="000930DE" w:rsidRDefault="006B198A" w:rsidP="00A30F99">
            <w:pPr>
              <w:pStyle w:val="Heading3"/>
            </w:pPr>
            <w:r>
              <w:rPr>
                <w:rStyle w:val="Emphasis"/>
              </w:rPr>
              <w:t>Jam Inc.</w:t>
            </w:r>
            <w:r>
              <w:t xml:space="preserve"> | 2019 - </w:t>
            </w:r>
            <w:r>
              <w:t>2022.</w:t>
            </w:r>
          </w:p>
          <w:p w14:paraId="0B1479F8" w14:textId="77777777" w:rsidR="000524A9" w:rsidRPr="00A66AFF" w:rsidRDefault="00000000" w:rsidP="00A30F99">
            <w:pPr>
              <w:pStyle w:val="Heading4"/>
            </w:pPr>
            <w:sdt>
              <w:sdtPr>
                <w:id w:val="-742324558"/>
                <w:placeholder>
                  <w:docPart w:val="6AB891AD896A44D7B3FA509FF04C5F53"/>
                </w:placeholder>
                <w:temporary/>
                <w:showingPlcHdr/>
                <w15:appearance w15:val="hidden"/>
              </w:sdtPr>
              <w:sdtContent>
                <w:r w:rsidR="00AD79E9" w:rsidRPr="00CE3B09">
                  <w:t>20XX –</w:t>
                </w:r>
                <w:r w:rsidR="00AD79E9">
                  <w:t xml:space="preserve"> </w:t>
                </w:r>
                <w:r w:rsidR="00AD79E9" w:rsidRPr="00CE3B09">
                  <w:t>20XX</w:t>
                </w:r>
              </w:sdtContent>
            </w:sdt>
          </w:p>
          <w:p w14:paraId="2B97C59C" w14:textId="75E64BE0" w:rsidR="000930DE" w:rsidRPr="00CE3B09" w:rsidRDefault="006B198A" w:rsidP="00AD79E9">
            <w:r>
              <w:t>Supported academic excellence through tailored instruction and effective time management.</w:t>
            </w:r>
          </w:p>
        </w:tc>
      </w:tr>
      <w:tr w:rsidR="000930DE" w14:paraId="46522A3D"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15D71C6D" w14:textId="77777777" w:rsidR="000930DE" w:rsidRPr="008D169E" w:rsidRDefault="00000000" w:rsidP="008D169E">
            <w:pPr>
              <w:pStyle w:val="Heading1"/>
            </w:pPr>
            <w:sdt>
              <w:sdtPr>
                <w:id w:val="1477950603"/>
                <w:placeholder>
                  <w:docPart w:val="E14122F0558447E592F9D4FB5889C6CF"/>
                </w:placeholder>
                <w:temporary/>
                <w:showingPlcHdr/>
                <w15:appearance w15:val="hidden"/>
              </w:sdtPr>
              <w:sdtContent>
                <w:r w:rsidR="00AD79E9" w:rsidRPr="008D169E">
                  <w:t>Education</w:t>
                </w:r>
              </w:sdtContent>
            </w:sdt>
          </w:p>
          <w:p w14:paraId="786A355F" w14:textId="4357C66D" w:rsidR="00F62BAE" w:rsidRPr="00C35EF0" w:rsidRDefault="006B198A" w:rsidP="00A30F99">
            <w:pPr>
              <w:pStyle w:val="Heading2"/>
            </w:pPr>
            <w:r>
              <w:t>Specialized Honours Bachelor of Information Technology</w:t>
            </w:r>
          </w:p>
          <w:p w14:paraId="1554799F" w14:textId="032BB02F" w:rsidR="00AD79E9" w:rsidRDefault="006B198A" w:rsidP="006B198A">
            <w:pPr>
              <w:pStyle w:val="Heading3"/>
            </w:pPr>
            <w:r>
              <w:t>York University</w:t>
            </w:r>
          </w:p>
          <w:p w14:paraId="64CA775D" w14:textId="77777777" w:rsidR="000930DE" w:rsidRDefault="00000000" w:rsidP="00AD79E9">
            <w:pPr>
              <w:pStyle w:val="ListBullet"/>
            </w:pPr>
            <w:sdt>
              <w:sdtPr>
                <w:id w:val="273134087"/>
                <w:placeholder>
                  <w:docPart w:val="726B7FA5D9FE4F8BA875002E153C1EAB"/>
                </w:placeholder>
                <w:temporary/>
                <w:showingPlcHdr/>
                <w15:appearance w15:val="hidden"/>
              </w:sdtPr>
              <w:sdtContent>
                <w:r w:rsidR="00AD79E9">
                  <w:t>GPA 3.8</w:t>
                </w:r>
              </w:sdtContent>
            </w:sdt>
            <w:r w:rsidR="00AD79E9">
              <w:t xml:space="preserve"> </w:t>
            </w:r>
          </w:p>
        </w:tc>
      </w:tr>
      <w:tr w:rsidR="004D4E50" w14:paraId="6B17F39C" w14:textId="77777777" w:rsidTr="005F56A3">
        <w:trPr>
          <w:trHeight w:val="210"/>
        </w:trPr>
        <w:tc>
          <w:tcPr>
            <w:tcW w:w="10080" w:type="dxa"/>
            <w:gridSpan w:val="3"/>
            <w:tcBorders>
              <w:top w:val="single" w:sz="24" w:space="0" w:color="ACA8AA" w:themeColor="accent4"/>
            </w:tcBorders>
          </w:tcPr>
          <w:p w14:paraId="592B3EE0" w14:textId="3D75F6B6" w:rsidR="004D4E50" w:rsidRPr="00A30F99" w:rsidRDefault="006B198A" w:rsidP="00AD79E9">
            <w:pPr>
              <w:pStyle w:val="Heading1"/>
            </w:pPr>
            <w:r>
              <w:t>skills and certifications</w:t>
            </w:r>
          </w:p>
        </w:tc>
      </w:tr>
      <w:tr w:rsidR="004D4E50" w14:paraId="58781D91" w14:textId="77777777" w:rsidTr="00A30F99">
        <w:trPr>
          <w:trHeight w:val="396"/>
        </w:trPr>
        <w:tc>
          <w:tcPr>
            <w:tcW w:w="5040" w:type="dxa"/>
            <w:tcBorders>
              <w:bottom w:val="single" w:sz="24" w:space="0" w:color="ACA8AA" w:themeColor="accent4"/>
            </w:tcBorders>
          </w:tcPr>
          <w:p w14:paraId="10E99884" w14:textId="4982FCE2" w:rsidR="004D4E50" w:rsidRDefault="006B198A" w:rsidP="000930DE">
            <w:pPr>
              <w:pStyle w:val="ListBullet"/>
            </w:pPr>
            <w:r>
              <w:rPr>
                <w:rStyle w:val="Strong"/>
              </w:rPr>
              <w:t>Technical Skills:</w:t>
            </w:r>
            <w:r>
              <w:t xml:space="preserve"> Front-end and back-end programming, Visual Design, MS Office 365 (Word, PowerPoint, Excel, Outlook)</w:t>
            </w:r>
          </w:p>
          <w:p w14:paraId="6C8CC8B5" w14:textId="1343BC79" w:rsidR="00AD79E9" w:rsidRDefault="006B198A" w:rsidP="00AD79E9">
            <w:pPr>
              <w:pStyle w:val="ListBullet"/>
            </w:pPr>
            <w:r>
              <w:rPr>
                <w:rStyle w:val="Strong"/>
              </w:rPr>
              <w:t>Sales and Marketing:</w:t>
            </w:r>
            <w:r>
              <w:t xml:space="preserve"> Market Strategy, CRM Systems, Strategic Sales, Client Relationship Management</w:t>
            </w:r>
          </w:p>
          <w:p w14:paraId="6FFCAFE7" w14:textId="401B301B" w:rsidR="004D4E50" w:rsidRDefault="006B198A" w:rsidP="00AD79E9">
            <w:pPr>
              <w:pStyle w:val="ListBullet"/>
            </w:pPr>
            <w:r>
              <w:rPr>
                <w:rStyle w:val="Strong"/>
              </w:rPr>
              <w:t>Languages:</w:t>
            </w:r>
            <w:r>
              <w:t xml:space="preserve"> English, Farsi, Turkish, Azerbaijani</w:t>
            </w:r>
          </w:p>
        </w:tc>
        <w:tc>
          <w:tcPr>
            <w:tcW w:w="5040" w:type="dxa"/>
            <w:gridSpan w:val="2"/>
            <w:tcBorders>
              <w:bottom w:val="single" w:sz="24" w:space="0" w:color="ACA8AA" w:themeColor="accent4"/>
            </w:tcBorders>
          </w:tcPr>
          <w:p w14:paraId="4BF51D57" w14:textId="694C1C4D" w:rsidR="00AD79E9" w:rsidRDefault="006B198A" w:rsidP="00AD79E9">
            <w:pPr>
              <w:pStyle w:val="ListBullet"/>
            </w:pPr>
            <w:r>
              <w:t>Ontario Motor Vehicle Industry Council (OMVIC) License</w:t>
            </w:r>
          </w:p>
          <w:p w14:paraId="15736627" w14:textId="60B78B0F" w:rsidR="00AD79E9" w:rsidRDefault="006B198A" w:rsidP="00AD79E9">
            <w:pPr>
              <w:pStyle w:val="ListBullet"/>
            </w:pPr>
            <w:r>
              <w:t>Full G Driver's License</w:t>
            </w:r>
            <w:r w:rsidR="00AD79E9">
              <w:t xml:space="preserve"> </w:t>
            </w:r>
          </w:p>
          <w:p w14:paraId="0722ADF4" w14:textId="7047DAAF" w:rsidR="004D4E50" w:rsidRPr="00CE3B09" w:rsidRDefault="006B198A" w:rsidP="00AD79E9">
            <w:pPr>
              <w:pStyle w:val="ListBullet"/>
            </w:pPr>
            <w:r>
              <w:t>International English Language Testing System (IELTS) Score: 7</w:t>
            </w:r>
          </w:p>
        </w:tc>
      </w:tr>
    </w:tbl>
    <w:p w14:paraId="131318CC" w14:textId="77777777" w:rsidR="00643E15" w:rsidRDefault="00643E15" w:rsidP="008B4069">
      <w:pPr>
        <w:pStyle w:val="ListBullet"/>
        <w:numPr>
          <w:ilvl w:val="0"/>
          <w:numId w:val="0"/>
        </w:numPr>
      </w:pPr>
    </w:p>
    <w:p w14:paraId="2CCD92C1" w14:textId="1340A1E9" w:rsidR="006B198A" w:rsidRPr="006B198A" w:rsidRDefault="006B198A" w:rsidP="006B198A">
      <w:pPr>
        <w:pStyle w:val="Heading3"/>
        <w:rPr>
          <w:color w:val="auto"/>
          <w:sz w:val="28"/>
          <w:szCs w:val="28"/>
        </w:rPr>
      </w:pPr>
      <w:r w:rsidRPr="006B198A">
        <w:rPr>
          <w:sz w:val="28"/>
          <w:szCs w:val="28"/>
        </w:rPr>
        <w:t>References</w:t>
      </w:r>
      <w:r w:rsidRPr="006B198A">
        <w:rPr>
          <w:sz w:val="28"/>
          <w:szCs w:val="28"/>
        </w:rPr>
        <w:t xml:space="preserve">: </w:t>
      </w:r>
      <w:r w:rsidRPr="006B198A">
        <w:rPr>
          <w:sz w:val="28"/>
          <w:szCs w:val="28"/>
        </w:rPr>
        <w:t>Available upon request</w:t>
      </w:r>
      <w:r w:rsidRPr="006B198A">
        <w:rPr>
          <w:sz w:val="28"/>
          <w:szCs w:val="28"/>
        </w:rPr>
        <w:t>.</w:t>
      </w:r>
    </w:p>
    <w:sectPr w:rsidR="006B198A" w:rsidRPr="006B198A"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65282" w14:textId="77777777" w:rsidR="00A677EC" w:rsidRDefault="00A677EC" w:rsidP="001D4099">
      <w:pPr>
        <w:spacing w:line="240" w:lineRule="auto"/>
      </w:pPr>
      <w:r>
        <w:separator/>
      </w:r>
    </w:p>
  </w:endnote>
  <w:endnote w:type="continuationSeparator" w:id="0">
    <w:p w14:paraId="3C519357" w14:textId="77777777" w:rsidR="00A677EC" w:rsidRDefault="00A677EC"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D4538"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0CEDB"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5B56F"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F8E58" w14:textId="77777777" w:rsidR="00A677EC" w:rsidRDefault="00A677EC" w:rsidP="001D4099">
      <w:pPr>
        <w:spacing w:line="240" w:lineRule="auto"/>
      </w:pPr>
      <w:r>
        <w:separator/>
      </w:r>
    </w:p>
  </w:footnote>
  <w:footnote w:type="continuationSeparator" w:id="0">
    <w:p w14:paraId="36D6631D" w14:textId="77777777" w:rsidR="00A677EC" w:rsidRDefault="00A677EC"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BCA98"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A23DF"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9CA5"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0"/>
  </w:num>
  <w:num w:numId="2" w16cid:durableId="1475752314">
    <w:abstractNumId w:val="2"/>
  </w:num>
  <w:num w:numId="3" w16cid:durableId="10179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8A"/>
    <w:rsid w:val="000524A9"/>
    <w:rsid w:val="000728A9"/>
    <w:rsid w:val="000761F2"/>
    <w:rsid w:val="000842D4"/>
    <w:rsid w:val="000930DE"/>
    <w:rsid w:val="000E1FE9"/>
    <w:rsid w:val="00180710"/>
    <w:rsid w:val="001D4099"/>
    <w:rsid w:val="001D7755"/>
    <w:rsid w:val="002203E2"/>
    <w:rsid w:val="00222532"/>
    <w:rsid w:val="00285F5A"/>
    <w:rsid w:val="002C06D6"/>
    <w:rsid w:val="0030456C"/>
    <w:rsid w:val="00382EA8"/>
    <w:rsid w:val="003D135F"/>
    <w:rsid w:val="003F1B98"/>
    <w:rsid w:val="004303D4"/>
    <w:rsid w:val="004D2889"/>
    <w:rsid w:val="004D4E50"/>
    <w:rsid w:val="00510684"/>
    <w:rsid w:val="005937B7"/>
    <w:rsid w:val="005F56A3"/>
    <w:rsid w:val="00615397"/>
    <w:rsid w:val="00643E15"/>
    <w:rsid w:val="006B198A"/>
    <w:rsid w:val="006D15E3"/>
    <w:rsid w:val="006F747B"/>
    <w:rsid w:val="00780B8E"/>
    <w:rsid w:val="007A6961"/>
    <w:rsid w:val="007E2006"/>
    <w:rsid w:val="00823601"/>
    <w:rsid w:val="00867C58"/>
    <w:rsid w:val="00886679"/>
    <w:rsid w:val="008B4069"/>
    <w:rsid w:val="008D169E"/>
    <w:rsid w:val="008F67CB"/>
    <w:rsid w:val="009D1FF3"/>
    <w:rsid w:val="00A30F99"/>
    <w:rsid w:val="00A40DEC"/>
    <w:rsid w:val="00A66AFF"/>
    <w:rsid w:val="00A677EC"/>
    <w:rsid w:val="00AD79E9"/>
    <w:rsid w:val="00B76C8C"/>
    <w:rsid w:val="00B877AA"/>
    <w:rsid w:val="00C35EF0"/>
    <w:rsid w:val="00C44C24"/>
    <w:rsid w:val="00CC0FFE"/>
    <w:rsid w:val="00CE3B09"/>
    <w:rsid w:val="00D86211"/>
    <w:rsid w:val="00D92978"/>
    <w:rsid w:val="00EA604D"/>
    <w:rsid w:val="00F255EB"/>
    <w:rsid w:val="00F42731"/>
    <w:rsid w:val="00F62BAE"/>
    <w:rsid w:val="00F92CA8"/>
    <w:rsid w:val="00F950E2"/>
    <w:rsid w:val="00FA3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0CA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Emphasis">
    <w:name w:val="Emphasis"/>
    <w:basedOn w:val="DefaultParagraphFont"/>
    <w:uiPriority w:val="20"/>
    <w:qFormat/>
    <w:rsid w:val="006B198A"/>
    <w:rPr>
      <w:i/>
      <w:iCs/>
    </w:rPr>
  </w:style>
  <w:style w:type="character" w:styleId="Strong">
    <w:name w:val="Strong"/>
    <w:basedOn w:val="DefaultParagraphFont"/>
    <w:uiPriority w:val="22"/>
    <w:qFormat/>
    <w:rsid w:val="006B198A"/>
    <w:rPr>
      <w:b/>
      <w:bCs/>
    </w:rPr>
  </w:style>
  <w:style w:type="paragraph" w:styleId="NormalWeb">
    <w:name w:val="Normal (Web)"/>
    <w:basedOn w:val="Normal"/>
    <w:uiPriority w:val="99"/>
    <w:unhideWhenUsed/>
    <w:rsid w:val="006B198A"/>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41863">
      <w:bodyDiv w:val="1"/>
      <w:marLeft w:val="0"/>
      <w:marRight w:val="0"/>
      <w:marTop w:val="0"/>
      <w:marBottom w:val="0"/>
      <w:divBdr>
        <w:top w:val="none" w:sz="0" w:space="0" w:color="auto"/>
        <w:left w:val="none" w:sz="0" w:space="0" w:color="auto"/>
        <w:bottom w:val="none" w:sz="0" w:space="0" w:color="auto"/>
        <w:right w:val="none" w:sz="0" w:space="0" w:color="auto"/>
      </w:divBdr>
    </w:div>
    <w:div w:id="634603227">
      <w:bodyDiv w:val="1"/>
      <w:marLeft w:val="0"/>
      <w:marRight w:val="0"/>
      <w:marTop w:val="0"/>
      <w:marBottom w:val="0"/>
      <w:divBdr>
        <w:top w:val="none" w:sz="0" w:space="0" w:color="auto"/>
        <w:left w:val="none" w:sz="0" w:space="0" w:color="auto"/>
        <w:bottom w:val="none" w:sz="0" w:space="0" w:color="auto"/>
        <w:right w:val="none" w:sz="0" w:space="0" w:color="auto"/>
      </w:divBdr>
    </w:div>
    <w:div w:id="1877353290">
      <w:bodyDiv w:val="1"/>
      <w:marLeft w:val="0"/>
      <w:marRight w:val="0"/>
      <w:marTop w:val="0"/>
      <w:marBottom w:val="0"/>
      <w:divBdr>
        <w:top w:val="none" w:sz="0" w:space="0" w:color="auto"/>
        <w:left w:val="none" w:sz="0" w:space="0" w:color="auto"/>
        <w:bottom w:val="none" w:sz="0" w:space="0" w:color="auto"/>
        <w:right w:val="none" w:sz="0" w:space="0" w:color="auto"/>
      </w:divBdr>
    </w:div>
    <w:div w:id="207442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in\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45686DD7BE4514B16390D4DD970BD1"/>
        <w:category>
          <w:name w:val="General"/>
          <w:gallery w:val="placeholder"/>
        </w:category>
        <w:types>
          <w:type w:val="bbPlcHdr"/>
        </w:types>
        <w:behaviors>
          <w:behavior w:val="content"/>
        </w:behaviors>
        <w:guid w:val="{03541580-02D6-4FD2-A7A3-1DD8E73F962D}"/>
      </w:docPartPr>
      <w:docPartBody>
        <w:p w:rsidR="00000000" w:rsidRDefault="00000000">
          <w:pPr>
            <w:pStyle w:val="3545686DD7BE4514B16390D4DD970BD1"/>
          </w:pPr>
          <w:r w:rsidRPr="003F1B98">
            <w:t>Experience</w:t>
          </w:r>
        </w:p>
      </w:docPartBody>
    </w:docPart>
    <w:docPart>
      <w:docPartPr>
        <w:name w:val="6AB891AD896A44D7B3FA509FF04C5F53"/>
        <w:category>
          <w:name w:val="General"/>
          <w:gallery w:val="placeholder"/>
        </w:category>
        <w:types>
          <w:type w:val="bbPlcHdr"/>
        </w:types>
        <w:behaviors>
          <w:behavior w:val="content"/>
        </w:behaviors>
        <w:guid w:val="{4E4BA376-70C0-431F-81B8-DB052E22B519}"/>
      </w:docPartPr>
      <w:docPartBody>
        <w:p w:rsidR="00000000" w:rsidRDefault="00000000">
          <w:pPr>
            <w:pStyle w:val="6AB891AD896A44D7B3FA509FF04C5F53"/>
          </w:pPr>
          <w:r w:rsidRPr="00CE3B09">
            <w:t>20XX –</w:t>
          </w:r>
          <w:r>
            <w:t xml:space="preserve"> </w:t>
          </w:r>
          <w:r w:rsidRPr="00CE3B09">
            <w:t>20XX</w:t>
          </w:r>
        </w:p>
      </w:docPartBody>
    </w:docPart>
    <w:docPart>
      <w:docPartPr>
        <w:name w:val="E14122F0558447E592F9D4FB5889C6CF"/>
        <w:category>
          <w:name w:val="General"/>
          <w:gallery w:val="placeholder"/>
        </w:category>
        <w:types>
          <w:type w:val="bbPlcHdr"/>
        </w:types>
        <w:behaviors>
          <w:behavior w:val="content"/>
        </w:behaviors>
        <w:guid w:val="{C9E3DFAC-0DF7-42F8-984E-F8EC8E83B386}"/>
      </w:docPartPr>
      <w:docPartBody>
        <w:p w:rsidR="00000000" w:rsidRDefault="00000000">
          <w:pPr>
            <w:pStyle w:val="E14122F0558447E592F9D4FB5889C6CF"/>
          </w:pPr>
          <w:r w:rsidRPr="008D169E">
            <w:t>Education</w:t>
          </w:r>
        </w:p>
      </w:docPartBody>
    </w:docPart>
    <w:docPart>
      <w:docPartPr>
        <w:name w:val="726B7FA5D9FE4F8BA875002E153C1EAB"/>
        <w:category>
          <w:name w:val="General"/>
          <w:gallery w:val="placeholder"/>
        </w:category>
        <w:types>
          <w:type w:val="bbPlcHdr"/>
        </w:types>
        <w:behaviors>
          <w:behavior w:val="content"/>
        </w:behaviors>
        <w:guid w:val="{2895A7DD-47FE-46B9-BFF6-881DEB7CF1F4}"/>
      </w:docPartPr>
      <w:docPartBody>
        <w:p w:rsidR="00000000" w:rsidRDefault="00000000">
          <w:pPr>
            <w:pStyle w:val="726B7FA5D9FE4F8BA875002E153C1EAB"/>
          </w:pPr>
          <w:r>
            <w:t>GPA 3.8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CC"/>
    <w:rsid w:val="000842D4"/>
    <w:rsid w:val="00CD52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8823EC72E406292D8C6E6D93B9BF4">
    <w:name w:val="EED8823EC72E406292D8C6E6D93B9BF4"/>
  </w:style>
  <w:style w:type="paragraph" w:customStyle="1" w:styleId="39DDFBFF33E94054B4782BB52BFA1F37">
    <w:name w:val="39DDFBFF33E94054B4782BB52BFA1F37"/>
  </w:style>
  <w:style w:type="paragraph" w:customStyle="1" w:styleId="7D8563BC7F26435FA81F8F7C69597B6A">
    <w:name w:val="7D8563BC7F26435FA81F8F7C69597B6A"/>
  </w:style>
  <w:style w:type="paragraph" w:customStyle="1" w:styleId="7340500320444D19A3D4B6ADFE1F224E">
    <w:name w:val="7340500320444D19A3D4B6ADFE1F224E"/>
  </w:style>
  <w:style w:type="paragraph" w:customStyle="1" w:styleId="21A1F9A2177648C78E22BEDD4B4A162F">
    <w:name w:val="21A1F9A2177648C78E22BEDD4B4A162F"/>
  </w:style>
  <w:style w:type="paragraph" w:customStyle="1" w:styleId="8C24E1D9BFD44835BE1C603065FBF612">
    <w:name w:val="8C24E1D9BFD44835BE1C603065FBF612"/>
  </w:style>
  <w:style w:type="paragraph" w:customStyle="1" w:styleId="253AAB4F978B478C98FF87C504112354">
    <w:name w:val="253AAB4F978B478C98FF87C504112354"/>
  </w:style>
  <w:style w:type="paragraph" w:customStyle="1" w:styleId="3545686DD7BE4514B16390D4DD970BD1">
    <w:name w:val="3545686DD7BE4514B16390D4DD970BD1"/>
  </w:style>
  <w:style w:type="paragraph" w:customStyle="1" w:styleId="EF931EE63220415CB1A3230F0DE3A64D">
    <w:name w:val="EF931EE63220415CB1A3230F0DE3A64D"/>
  </w:style>
  <w:style w:type="paragraph" w:customStyle="1" w:styleId="30BAFFD72DC8450898A5CCCC8F6D55B4">
    <w:name w:val="30BAFFD72DC8450898A5CCCC8F6D55B4"/>
  </w:style>
  <w:style w:type="paragraph" w:customStyle="1" w:styleId="D8A7F7F6CF574B439983D32763FA35A1">
    <w:name w:val="D8A7F7F6CF574B439983D32763FA35A1"/>
  </w:style>
  <w:style w:type="paragraph" w:customStyle="1" w:styleId="65EE9542D2B646B8833B6C00A9068E38">
    <w:name w:val="65EE9542D2B646B8833B6C00A9068E38"/>
  </w:style>
  <w:style w:type="paragraph" w:customStyle="1" w:styleId="1E918FF62F804ECC933450326BD7716F">
    <w:name w:val="1E918FF62F804ECC933450326BD7716F"/>
  </w:style>
  <w:style w:type="paragraph" w:customStyle="1" w:styleId="E2FEE87114B84E199FB2106CCC106F08">
    <w:name w:val="E2FEE87114B84E199FB2106CCC106F08"/>
  </w:style>
  <w:style w:type="paragraph" w:customStyle="1" w:styleId="C47B05358546420ABF76271B446B1433">
    <w:name w:val="C47B05358546420ABF76271B446B1433"/>
  </w:style>
  <w:style w:type="paragraph" w:customStyle="1" w:styleId="E9CA12D2C32D4137B82DB0E01460A703">
    <w:name w:val="E9CA12D2C32D4137B82DB0E01460A703"/>
  </w:style>
  <w:style w:type="paragraph" w:customStyle="1" w:styleId="7306E11054894B6DA04E803530AA89F4">
    <w:name w:val="7306E11054894B6DA04E803530AA89F4"/>
  </w:style>
  <w:style w:type="paragraph" w:customStyle="1" w:styleId="36DC594931C4483286820D401F1E6C11">
    <w:name w:val="36DC594931C4483286820D401F1E6C11"/>
  </w:style>
  <w:style w:type="paragraph" w:customStyle="1" w:styleId="6AB891AD896A44D7B3FA509FF04C5F53">
    <w:name w:val="6AB891AD896A44D7B3FA509FF04C5F53"/>
  </w:style>
  <w:style w:type="paragraph" w:customStyle="1" w:styleId="D08CD3365C9C4E8892BA3A60250EAD22">
    <w:name w:val="D08CD3365C9C4E8892BA3A60250EAD22"/>
  </w:style>
  <w:style w:type="paragraph" w:customStyle="1" w:styleId="E14122F0558447E592F9D4FB5889C6CF">
    <w:name w:val="E14122F0558447E592F9D4FB5889C6CF"/>
  </w:style>
  <w:style w:type="paragraph" w:customStyle="1" w:styleId="569D399E4DF049218B9A8844A865C1B0">
    <w:name w:val="569D399E4DF049218B9A8844A865C1B0"/>
  </w:style>
  <w:style w:type="paragraph" w:customStyle="1" w:styleId="B0AE25A055C149A1891CA05B89A09EE6">
    <w:name w:val="B0AE25A055C149A1891CA05B89A09EE6"/>
  </w:style>
  <w:style w:type="paragraph" w:customStyle="1" w:styleId="80235BFDFB784C4CBEC89A49AFBB9B15">
    <w:name w:val="80235BFDFB784C4CBEC89A49AFBB9B15"/>
  </w:style>
  <w:style w:type="paragraph" w:customStyle="1" w:styleId="1676F56E67864D80908E08CF8AF10B1A">
    <w:name w:val="1676F56E67864D80908E08CF8AF10B1A"/>
  </w:style>
  <w:style w:type="paragraph" w:customStyle="1" w:styleId="1FF4D2AA53194B44BD45C054EB4D2E86">
    <w:name w:val="1FF4D2AA53194B44BD45C054EB4D2E86"/>
  </w:style>
  <w:style w:type="paragraph" w:customStyle="1" w:styleId="726B7FA5D9FE4F8BA875002E153C1EAB">
    <w:name w:val="726B7FA5D9FE4F8BA875002E153C1EAB"/>
  </w:style>
  <w:style w:type="paragraph" w:customStyle="1" w:styleId="94A88973F3DA4D73844588A21EB601A7">
    <w:name w:val="94A88973F3DA4D73844588A21EB601A7"/>
  </w:style>
  <w:style w:type="paragraph" w:customStyle="1" w:styleId="E63FF6463A6440A4835709559DDC19D4">
    <w:name w:val="E63FF6463A6440A4835709559DDC19D4"/>
  </w:style>
  <w:style w:type="paragraph" w:customStyle="1" w:styleId="59F81FE72D2046EE8F09116D746CFE86">
    <w:name w:val="59F81FE72D2046EE8F09116D746CFE86"/>
  </w:style>
  <w:style w:type="paragraph" w:customStyle="1" w:styleId="72C889603B4B40218C7C479EF7D1B875">
    <w:name w:val="72C889603B4B40218C7C479EF7D1B875"/>
  </w:style>
  <w:style w:type="paragraph" w:customStyle="1" w:styleId="3882397CDE9B4BA4B3E94E535CF359B6">
    <w:name w:val="3882397CDE9B4BA4B3E94E535CF359B6"/>
  </w:style>
  <w:style w:type="paragraph" w:customStyle="1" w:styleId="C05AC4CFB06846FCA17910D303221CC1">
    <w:name w:val="C05AC4CFB06846FCA17910D303221CC1"/>
  </w:style>
  <w:style w:type="character" w:styleId="PlaceholderText">
    <w:name w:val="Placeholder Text"/>
    <w:basedOn w:val="DefaultParagraphFont"/>
    <w:uiPriority w:val="99"/>
    <w:semiHidden/>
    <w:rPr>
      <w:color w:val="808080"/>
    </w:rPr>
  </w:style>
  <w:style w:type="paragraph" w:customStyle="1" w:styleId="0FC76613006247F7BBC346DC831621D9">
    <w:name w:val="0FC76613006247F7BBC346DC83162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resume.dotx</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2024-05-31T15:35:00Z</dcterms:created>
  <dcterms:modified xsi:type="dcterms:W3CDTF">2024-05-31T15:46:00Z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